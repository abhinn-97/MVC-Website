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4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904"/>
        <w:gridCol w:w="6696"/>
      </w:tblGrid>
      <w:tr w:rsidR="002C2CDD" w:rsidRPr="00333CD3" w14:paraId="5E4C54F0" w14:textId="77777777" w:rsidTr="00AD11AB">
        <w:trPr>
          <w:trHeight w:val="12438"/>
        </w:trPr>
        <w:tc>
          <w:tcPr>
            <w:tcW w:w="3904" w:type="dxa"/>
            <w:tcMar>
              <w:top w:w="504" w:type="dxa"/>
              <w:right w:w="720" w:type="dxa"/>
            </w:tcMar>
          </w:tcPr>
          <w:p w14:paraId="178CD739" w14:textId="4E833F46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F7EC8A4" wp14:editId="4DE4083B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6426E19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3D9B9896CF197640B82CFCA2BB48E93D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180276">
                  <w:t>AT</w:t>
                </w:r>
              </w:sdtContent>
            </w:sdt>
          </w:p>
          <w:p w14:paraId="11295417" w14:textId="77777777" w:rsidR="00A50939" w:rsidRPr="00333CD3" w:rsidRDefault="00CA467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21CF0A7C63CFC24E9F4288038CCD886E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798BBA89" w14:textId="77777777" w:rsidR="00966428" w:rsidRDefault="00966428" w:rsidP="00AD11AB">
            <w:r>
              <w:t>To contribute in the development and expansion of an organization that provide opportunities for</w:t>
            </w:r>
          </w:p>
          <w:p w14:paraId="4F2063CE" w14:textId="1C05E46E" w:rsidR="002C2CDD" w:rsidRDefault="00966428" w:rsidP="00AD11AB">
            <w:r>
              <w:t>continuous learning and latitude to implement</w:t>
            </w:r>
            <w:r w:rsidR="00686B31">
              <w:t xml:space="preserve"> </w:t>
            </w:r>
            <w:r>
              <w:t>my conceptual knowledge and ideas.</w:t>
            </w:r>
          </w:p>
          <w:p w14:paraId="29190277" w14:textId="4B319C2D" w:rsidR="00AD11AB" w:rsidRPr="00333CD3" w:rsidRDefault="00AD11AB" w:rsidP="00AD11AB">
            <w:pPr>
              <w:pStyle w:val="Heading3"/>
            </w:pPr>
            <w:r>
              <w:t>skills</w:t>
            </w:r>
          </w:p>
          <w:p w14:paraId="0E3242AA" w14:textId="139B8C88" w:rsidR="00AD11AB" w:rsidRDefault="00982185" w:rsidP="00982185">
            <w:r w:rsidRPr="00982185">
              <w:rPr>
                <w:b/>
                <w:bCs/>
              </w:rPr>
              <w:t>Programming</w:t>
            </w:r>
            <w:r>
              <w:t xml:space="preserve"> – C, C++, ASP.Net, Python, Scala, R, Core Java</w:t>
            </w:r>
          </w:p>
          <w:p w14:paraId="516B014A" w14:textId="77777777" w:rsidR="00AD11AB" w:rsidRDefault="00AD11AB" w:rsidP="00982185"/>
          <w:p w14:paraId="0E3EFFC0" w14:textId="39343339" w:rsidR="00982185" w:rsidRDefault="00982185" w:rsidP="00982185">
            <w:r w:rsidRPr="00982185">
              <w:rPr>
                <w:b/>
                <w:bCs/>
              </w:rPr>
              <w:t>Databases</w:t>
            </w:r>
            <w:r>
              <w:t xml:space="preserve"> - IBM DB2, MySQL, SQL Server, NOSQL (Mongo DB, HBase, Cassandra,</w:t>
            </w:r>
          </w:p>
          <w:p w14:paraId="16F7AAAA" w14:textId="13F1D6C7" w:rsidR="00982185" w:rsidRDefault="00982185" w:rsidP="00982185">
            <w:r>
              <w:t>Neo4j)</w:t>
            </w:r>
          </w:p>
          <w:p w14:paraId="3FC9487D" w14:textId="77777777" w:rsidR="00AD11AB" w:rsidRDefault="00AD11AB" w:rsidP="00982185"/>
          <w:p w14:paraId="59B2814E" w14:textId="40EBA9F7" w:rsidR="00982185" w:rsidRDefault="00982185" w:rsidP="00982185">
            <w:r w:rsidRPr="00982185">
              <w:rPr>
                <w:b/>
                <w:bCs/>
              </w:rPr>
              <w:t>Cloud Tools</w:t>
            </w:r>
            <w:r>
              <w:t xml:space="preserve"> - IBM Bluemix, Microsoft Azure, Amazon Web Services</w:t>
            </w:r>
          </w:p>
          <w:p w14:paraId="2BE43037" w14:textId="77777777" w:rsidR="00AD11AB" w:rsidRDefault="00AD11AB" w:rsidP="00982185"/>
          <w:p w14:paraId="30176800" w14:textId="42019E20" w:rsidR="00982185" w:rsidRDefault="00982185" w:rsidP="00982185">
            <w:r w:rsidRPr="00982185">
              <w:rPr>
                <w:b/>
                <w:bCs/>
              </w:rPr>
              <w:t>B</w:t>
            </w:r>
            <w:r w:rsidR="00AD11AB">
              <w:rPr>
                <w:b/>
                <w:bCs/>
              </w:rPr>
              <w:t>i</w:t>
            </w:r>
            <w:r w:rsidRPr="00982185">
              <w:rPr>
                <w:b/>
                <w:bCs/>
              </w:rPr>
              <w:t>g Data Tools -</w:t>
            </w:r>
            <w:r>
              <w:t xml:space="preserve"> IBM COGNOS Analytics, IBM Text Analytics,</w:t>
            </w:r>
          </w:p>
          <w:p w14:paraId="0CFD999A" w14:textId="77777777" w:rsidR="00982185" w:rsidRDefault="00982185" w:rsidP="00982185">
            <w:r>
              <w:t xml:space="preserve">IBM Infosphere </w:t>
            </w:r>
            <w:proofErr w:type="spellStart"/>
            <w:r>
              <w:t>Biginsights</w:t>
            </w:r>
            <w:proofErr w:type="spellEnd"/>
            <w:r>
              <w:t>, Apache Hadoop</w:t>
            </w:r>
          </w:p>
          <w:p w14:paraId="77FA5500" w14:textId="77777777" w:rsidR="00982185" w:rsidRDefault="00982185" w:rsidP="00982185"/>
          <w:p w14:paraId="3CC94582" w14:textId="742F969A" w:rsidR="00982185" w:rsidRPr="00982185" w:rsidRDefault="00982185" w:rsidP="00982185">
            <w:r w:rsidRPr="00982185">
              <w:rPr>
                <w:b/>
                <w:bCs/>
              </w:rPr>
              <w:t>Others -</w:t>
            </w:r>
            <w:r>
              <w:t xml:space="preserve"> Mahout, Spark, Pig, Hive, SQOOP, Flume, Cloudera, IBM </w:t>
            </w:r>
            <w:proofErr w:type="spellStart"/>
            <w:r>
              <w:t>Biginsights</w:t>
            </w:r>
            <w:proofErr w:type="spellEnd"/>
            <w:r w:rsidR="00AD11AB">
              <w:t xml:space="preserve">, </w:t>
            </w:r>
            <w:r>
              <w:t>Apache Kafka, Zookeeper</w:t>
            </w:r>
          </w:p>
        </w:tc>
        <w:tc>
          <w:tcPr>
            <w:tcW w:w="66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788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88"/>
            </w:tblGrid>
            <w:tr w:rsidR="00C612DA" w:rsidRPr="00333CD3" w14:paraId="501456DF" w14:textId="77777777" w:rsidTr="00AD11AB">
              <w:trPr>
                <w:trHeight w:hRule="exact" w:val="1269"/>
              </w:trPr>
              <w:tc>
                <w:tcPr>
                  <w:tcW w:w="6788" w:type="dxa"/>
                  <w:vAlign w:val="center"/>
                </w:tcPr>
                <w:p w14:paraId="107C573C" w14:textId="77777777" w:rsidR="00C612DA" w:rsidRPr="00333CD3" w:rsidRDefault="00CA4670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5C4E98555FC8004B95AE4E500FB4734F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66428">
                        <w:t>abhinn trivedi</w:t>
                      </w:r>
                    </w:sdtContent>
                  </w:sdt>
                </w:p>
                <w:p w14:paraId="0D2B4575" w14:textId="77777777" w:rsidR="00C612DA" w:rsidRPr="00333CD3" w:rsidRDefault="00CA4670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9F7912EE0B1CB1439802342463E87198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82185" w:rsidRPr="00982185">
                        <w:t>Data science, machine learning enthusiast</w:t>
                      </w:r>
                    </w:sdtContent>
                  </w:sdt>
                </w:p>
              </w:tc>
            </w:tr>
          </w:tbl>
          <w:p w14:paraId="375579C9" w14:textId="68AAE434" w:rsidR="002C2CDD" w:rsidRPr="00333CD3" w:rsidRDefault="00AD11AB" w:rsidP="007569C1">
            <w:pPr>
              <w:pStyle w:val="Heading3"/>
            </w:pPr>
            <w:r>
              <w:t>expirience &amp; research</w:t>
            </w:r>
          </w:p>
          <w:p w14:paraId="652DE683" w14:textId="5B19A2FE" w:rsidR="002C2CDD" w:rsidRPr="00333CD3" w:rsidRDefault="00686B31" w:rsidP="007569C1">
            <w:pPr>
              <w:pStyle w:val="Heading4"/>
            </w:pPr>
            <w:r>
              <w:t>machine learning engineer</w:t>
            </w:r>
            <w:r w:rsidR="002C2CDD" w:rsidRPr="00333CD3">
              <w:t xml:space="preserve"> • </w:t>
            </w:r>
            <w:r>
              <w:t>radixweb private limited</w:t>
            </w:r>
            <w:r w:rsidR="002C2CDD" w:rsidRPr="00333CD3">
              <w:t xml:space="preserve"> • </w:t>
            </w:r>
            <w:r>
              <w:t>3</w:t>
            </w:r>
            <w:r w:rsidRPr="00686B31">
              <w:rPr>
                <w:vertAlign w:val="superscript"/>
              </w:rPr>
              <w:t>rd</w:t>
            </w:r>
            <w:r>
              <w:t xml:space="preserve"> december 2018 – 12</w:t>
            </w:r>
            <w:r w:rsidRPr="00686B31">
              <w:rPr>
                <w:vertAlign w:val="superscript"/>
              </w:rPr>
              <w:t>th</w:t>
            </w:r>
            <w:r>
              <w:t xml:space="preserve"> april 2019</w:t>
            </w:r>
          </w:p>
          <w:p w14:paraId="2CF12F45" w14:textId="6E47D94C" w:rsidR="002C2CDD" w:rsidRPr="00333CD3" w:rsidRDefault="00686B31" w:rsidP="007569C1">
            <w:r>
              <w:t>Contributed in developing the project Patient e-Lifeline</w:t>
            </w:r>
          </w:p>
          <w:p w14:paraId="3BAF3153" w14:textId="57BBCB4E" w:rsidR="002C2CDD" w:rsidRPr="00333CD3" w:rsidRDefault="00686B31" w:rsidP="007569C1">
            <w:pPr>
              <w:pStyle w:val="Heading4"/>
            </w:pPr>
            <w:r>
              <w:t>machine learning engineer</w:t>
            </w:r>
            <w:r w:rsidR="002C2CDD" w:rsidRPr="00333CD3">
              <w:t xml:space="preserve"> • </w:t>
            </w:r>
            <w:r>
              <w:t>ganpat national university</w:t>
            </w:r>
            <w:r w:rsidR="002C2CDD" w:rsidRPr="00333CD3">
              <w:t xml:space="preserve"> • </w:t>
            </w:r>
            <w:r>
              <w:t>29</w:t>
            </w:r>
            <w:r w:rsidRPr="00686B31">
              <w:rPr>
                <w:vertAlign w:val="superscript"/>
              </w:rPr>
              <w:t>th</w:t>
            </w:r>
            <w:r>
              <w:t xml:space="preserve"> may 2017 – 30</w:t>
            </w:r>
            <w:r w:rsidRPr="00686B31">
              <w:rPr>
                <w:vertAlign w:val="superscript"/>
              </w:rPr>
              <w:t>th</w:t>
            </w:r>
            <w:r>
              <w:t xml:space="preserve"> june 2017</w:t>
            </w:r>
          </w:p>
          <w:p w14:paraId="4B040D07" w14:textId="0E1BEC71" w:rsidR="002C2CDD" w:rsidRDefault="00AD11AB" w:rsidP="007569C1">
            <w:r>
              <w:t>Collaborated with a faculty in his research of object detection using Deep Learning</w:t>
            </w:r>
          </w:p>
          <w:p w14:paraId="604A6EB6" w14:textId="228616C8" w:rsidR="00AD11AB" w:rsidRDefault="00AD11AB" w:rsidP="007569C1"/>
          <w:p w14:paraId="0D24C842" w14:textId="18376253" w:rsidR="00AD11AB" w:rsidRDefault="00AD11AB" w:rsidP="007569C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MACHINE LEARNING ALGORITHMS WITH BIG DATA ANALYTICS</w:t>
            </w:r>
          </w:p>
          <w:p w14:paraId="1FC3C529" w14:textId="12548901" w:rsidR="00AD11AB" w:rsidRPr="00AD11AB" w:rsidRDefault="00AD11AB" w:rsidP="007569C1">
            <w:r>
              <w:t xml:space="preserve">A review paper which showed which machine learning algorithm to use and when </w:t>
            </w:r>
          </w:p>
          <w:p w14:paraId="75749125" w14:textId="77777777" w:rsidR="002C2CDD" w:rsidRPr="00333CD3" w:rsidRDefault="00CA467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A09F72D38F051E4A94F5C6DA30BDC7F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13F11CD9" w14:textId="77777777" w:rsidR="002C2CDD" w:rsidRPr="00333CD3" w:rsidRDefault="00966428" w:rsidP="007569C1">
            <w:pPr>
              <w:pStyle w:val="Heading4"/>
            </w:pPr>
            <w:r>
              <w:t>MASTER’S IN COMPUTER SCIENCE</w:t>
            </w:r>
            <w:r w:rsidR="002C2CDD" w:rsidRPr="00333CD3">
              <w:t xml:space="preserve"> • </w:t>
            </w:r>
            <w:r>
              <w:t>expected 2021</w:t>
            </w:r>
            <w:r w:rsidR="002C2CDD" w:rsidRPr="00333CD3">
              <w:t xml:space="preserve"> • </w:t>
            </w:r>
            <w:r>
              <w:t xml:space="preserve">university of texas at arlington </w:t>
            </w:r>
          </w:p>
          <w:p w14:paraId="23EC7398" w14:textId="35C0CFAB" w:rsidR="002C2CDD" w:rsidRPr="00333CD3" w:rsidRDefault="00AD11AB" w:rsidP="007569C1">
            <w:r>
              <w:t>Pursuing</w:t>
            </w:r>
          </w:p>
          <w:p w14:paraId="411B61FD" w14:textId="77777777" w:rsidR="002C2CDD" w:rsidRPr="00333CD3" w:rsidRDefault="00966428" w:rsidP="007569C1">
            <w:pPr>
              <w:pStyle w:val="Heading4"/>
            </w:pPr>
            <w:r>
              <w:t>BACHELOR’S IN COMPUTER SCIENCE in engeering</w:t>
            </w:r>
            <w:r w:rsidR="002C2CDD" w:rsidRPr="00333CD3">
              <w:t xml:space="preserve"> • </w:t>
            </w:r>
            <w:r>
              <w:t>2019</w:t>
            </w:r>
            <w:r w:rsidR="002C2CDD" w:rsidRPr="00333CD3">
              <w:t xml:space="preserve"> • </w:t>
            </w:r>
            <w:r>
              <w:t>ganpat university</w:t>
            </w:r>
          </w:p>
          <w:p w14:paraId="3A15D282" w14:textId="779A697F" w:rsidR="00966428" w:rsidRDefault="00966428" w:rsidP="002B6D8C">
            <w:r>
              <w:t xml:space="preserve">CGPA: 8.22 </w:t>
            </w:r>
          </w:p>
          <w:p w14:paraId="72399B77" w14:textId="77777777" w:rsidR="002C2CDD" w:rsidRPr="00333CD3" w:rsidRDefault="00CA4670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77CE790DBB551C4F8CC58BA077DC546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270E270F" w14:textId="77777777" w:rsidR="00741125" w:rsidRDefault="00966428" w:rsidP="00741125">
            <w:r>
              <w:t>Central Coordinator of the Sports Committee in the University</w:t>
            </w:r>
          </w:p>
          <w:p w14:paraId="64FD239E" w14:textId="77777777" w:rsidR="00966428" w:rsidRPr="00333CD3" w:rsidRDefault="00966428" w:rsidP="00741125">
            <w:r>
              <w:t>Captain of the School Team for four consecutive years</w:t>
            </w:r>
          </w:p>
        </w:tc>
      </w:tr>
    </w:tbl>
    <w:p w14:paraId="316374A6" w14:textId="77777777" w:rsidR="00EF7CC9" w:rsidRPr="00333CD3" w:rsidRDefault="00EF7CC9" w:rsidP="00E22E87">
      <w:pPr>
        <w:pStyle w:val="NoSpacing"/>
      </w:pPr>
      <w:bookmarkStart w:id="0" w:name="_GoBack"/>
      <w:bookmarkEnd w:id="0"/>
    </w:p>
    <w:sectPr w:rsidR="00EF7CC9" w:rsidRPr="00333CD3" w:rsidSect="00EF7CC9">
      <w:headerReference w:type="default" r:id="rId7"/>
      <w:footerReference w:type="first" r:id="rId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82CFC" w14:textId="77777777" w:rsidR="00CA4670" w:rsidRDefault="00CA4670" w:rsidP="00713050">
      <w:pPr>
        <w:spacing w:line="240" w:lineRule="auto"/>
      </w:pPr>
      <w:r>
        <w:separator/>
      </w:r>
    </w:p>
  </w:endnote>
  <w:endnote w:type="continuationSeparator" w:id="0">
    <w:p w14:paraId="0F9879DA" w14:textId="77777777" w:rsidR="00CA4670" w:rsidRDefault="00CA467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75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</w:tblGrid>
    <w:tr w:rsidR="00982185" w14:paraId="1773B294" w14:textId="77777777" w:rsidTr="00982185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F5B5F93" w14:textId="77777777" w:rsidR="00982185" w:rsidRDefault="00982185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772E0FF" wp14:editId="3D2E818F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E01B51D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  <w:r>
            <w:t xml:space="preserve"> </w: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6E6E82" w14:textId="77777777" w:rsidR="00982185" w:rsidRDefault="00982185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C2D2C82" wp14:editId="2C113DBC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079FE9A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923E7A" w14:textId="77777777" w:rsidR="00982185" w:rsidRDefault="00982185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C7A2C37" wp14:editId="65FF086E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728FF0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982185" w14:paraId="595E0776" w14:textId="77777777" w:rsidTr="00982185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4C968C97" w14:textId="77777777" w:rsidR="00982185" w:rsidRPr="00CA3DF1" w:rsidRDefault="00CA4670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1B3DB733ABB2554896C0600A9714706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82185">
                <w:t>abhinntrivedi@gmail.com</w:t>
              </w:r>
            </w:sdtContent>
          </w:sdt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3801EC9C648B26459AF0F8FE17C8E7B4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69C58DE" w14:textId="77777777" w:rsidR="00982185" w:rsidRPr="00C2098A" w:rsidRDefault="00982185" w:rsidP="00217980">
              <w:pPr>
                <w:pStyle w:val="Footer"/>
              </w:pPr>
              <w:r>
                <w:t>+1-9723570286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70A1895" w14:textId="77777777" w:rsidR="00982185" w:rsidRPr="00C2098A" w:rsidRDefault="00982185" w:rsidP="00217980">
              <w:pPr>
                <w:pStyle w:val="Footer"/>
              </w:pPr>
              <w:r w:rsidRPr="00966428">
                <w:t>www.linkedin.com/in/abhinn-trivedi</w:t>
              </w:r>
            </w:p>
          </w:sdtContent>
        </w:sdt>
      </w:tc>
    </w:tr>
  </w:tbl>
  <w:p w14:paraId="0751131C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FB418" w14:textId="77777777" w:rsidR="00CA4670" w:rsidRDefault="00CA4670" w:rsidP="00713050">
      <w:pPr>
        <w:spacing w:line="240" w:lineRule="auto"/>
      </w:pPr>
      <w:r>
        <w:separator/>
      </w:r>
    </w:p>
  </w:footnote>
  <w:footnote w:type="continuationSeparator" w:id="0">
    <w:p w14:paraId="599AC910" w14:textId="77777777" w:rsidR="00CA4670" w:rsidRDefault="00CA467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201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6730"/>
    </w:tblGrid>
    <w:tr w:rsidR="00180276" w:rsidRPr="00F207C0" w14:paraId="75033CD2" w14:textId="77777777" w:rsidTr="00180276">
      <w:trPr>
        <w:trHeight w:hRule="exact" w:val="2952"/>
      </w:trPr>
      <w:tc>
        <w:tcPr>
          <w:tcW w:w="6729" w:type="dxa"/>
          <w:tcMar>
            <w:top w:w="821" w:type="dxa"/>
            <w:left w:w="0" w:type="dxa"/>
          </w:tcMar>
        </w:tcPr>
        <w:p w14:paraId="71B983D3" w14:textId="77777777" w:rsidR="00180276" w:rsidRPr="00F207C0" w:rsidRDefault="00180276" w:rsidP="001A5CA9"/>
      </w:tc>
    </w:tr>
  </w:tbl>
  <w:p w14:paraId="18413835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28"/>
    <w:rsid w:val="00071265"/>
    <w:rsid w:val="00091382"/>
    <w:rsid w:val="000B0619"/>
    <w:rsid w:val="000B61CA"/>
    <w:rsid w:val="000F7610"/>
    <w:rsid w:val="00114ED7"/>
    <w:rsid w:val="00140B0E"/>
    <w:rsid w:val="00180276"/>
    <w:rsid w:val="001A5CA9"/>
    <w:rsid w:val="001B2AC1"/>
    <w:rsid w:val="001B403A"/>
    <w:rsid w:val="001C602C"/>
    <w:rsid w:val="00217980"/>
    <w:rsid w:val="00271662"/>
    <w:rsid w:val="0027404F"/>
    <w:rsid w:val="00293B83"/>
    <w:rsid w:val="002B091C"/>
    <w:rsid w:val="002B6D8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23479"/>
    <w:rsid w:val="00543DB7"/>
    <w:rsid w:val="005729B0"/>
    <w:rsid w:val="00641630"/>
    <w:rsid w:val="00684488"/>
    <w:rsid w:val="00686B31"/>
    <w:rsid w:val="006A3CE7"/>
    <w:rsid w:val="006C4C50"/>
    <w:rsid w:val="006D76B1"/>
    <w:rsid w:val="00713050"/>
    <w:rsid w:val="00741125"/>
    <w:rsid w:val="00746F7F"/>
    <w:rsid w:val="007569C1"/>
    <w:rsid w:val="00763832"/>
    <w:rsid w:val="007B3D6D"/>
    <w:rsid w:val="007D2696"/>
    <w:rsid w:val="00811117"/>
    <w:rsid w:val="00841146"/>
    <w:rsid w:val="0088504C"/>
    <w:rsid w:val="0089382B"/>
    <w:rsid w:val="008A1907"/>
    <w:rsid w:val="008C6BCA"/>
    <w:rsid w:val="008C7B50"/>
    <w:rsid w:val="00966428"/>
    <w:rsid w:val="00982185"/>
    <w:rsid w:val="009B3C40"/>
    <w:rsid w:val="00A42540"/>
    <w:rsid w:val="00A50939"/>
    <w:rsid w:val="00A57AE4"/>
    <w:rsid w:val="00AA6A40"/>
    <w:rsid w:val="00AD11AB"/>
    <w:rsid w:val="00B5664D"/>
    <w:rsid w:val="00BA5B40"/>
    <w:rsid w:val="00BD0206"/>
    <w:rsid w:val="00C06073"/>
    <w:rsid w:val="00C2098A"/>
    <w:rsid w:val="00C5444A"/>
    <w:rsid w:val="00C612DA"/>
    <w:rsid w:val="00C7741E"/>
    <w:rsid w:val="00C875AB"/>
    <w:rsid w:val="00CA3DF1"/>
    <w:rsid w:val="00CA4581"/>
    <w:rsid w:val="00CA4670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27E61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C4761"/>
  <w15:chartTrackingRefBased/>
  <w15:docId w15:val="{920B394A-CEEC-984D-81FD-6939BA8E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hinntrivedi/Library/Containers/com.microsoft.Word/Data/Library/Application%20Support/Microsoft/Office/16.0/DTS/Search/%7b78B001FE-F93A-C740-9DCD-FE5032C6F9A7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9B9896CF197640B82CFCA2BB48E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7A3F3-0DF7-A147-BA50-6F20483865F0}"/>
      </w:docPartPr>
      <w:docPartBody>
        <w:p w:rsidR="004D5F71" w:rsidRDefault="004822AC">
          <w:pPr>
            <w:pStyle w:val="3D9B9896CF197640B82CFCA2BB48E93D"/>
          </w:pPr>
          <w:r w:rsidRPr="00333CD3">
            <w:t>YN</w:t>
          </w:r>
        </w:p>
      </w:docPartBody>
    </w:docPart>
    <w:docPart>
      <w:docPartPr>
        <w:name w:val="21CF0A7C63CFC24E9F4288038CCD8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D3291-976E-B546-9FAC-E7F55D48C04C}"/>
      </w:docPartPr>
      <w:docPartBody>
        <w:p w:rsidR="004D5F71" w:rsidRDefault="004822AC">
          <w:pPr>
            <w:pStyle w:val="21CF0A7C63CFC24E9F4288038CCD886E"/>
          </w:pPr>
          <w:r>
            <w:t>Objective</w:t>
          </w:r>
        </w:p>
      </w:docPartBody>
    </w:docPart>
    <w:docPart>
      <w:docPartPr>
        <w:name w:val="5C4E98555FC8004B95AE4E500FB47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A9521-1C6A-5A47-8440-FAF05A38EDA1}"/>
      </w:docPartPr>
      <w:docPartBody>
        <w:p w:rsidR="004D5F71" w:rsidRDefault="004822AC">
          <w:pPr>
            <w:pStyle w:val="5C4E98555FC8004B95AE4E500FB4734F"/>
          </w:pPr>
          <w:r>
            <w:t>Your Name</w:t>
          </w:r>
        </w:p>
      </w:docPartBody>
    </w:docPart>
    <w:docPart>
      <w:docPartPr>
        <w:name w:val="9F7912EE0B1CB1439802342463E87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DC4E7-0EFC-074B-B3F6-D6F0B639B6CB}"/>
      </w:docPartPr>
      <w:docPartBody>
        <w:p w:rsidR="004D5F71" w:rsidRDefault="004822AC">
          <w:pPr>
            <w:pStyle w:val="9F7912EE0B1CB1439802342463E87198"/>
          </w:pPr>
          <w:r>
            <w:t>Profession or Industry</w:t>
          </w:r>
        </w:p>
      </w:docPartBody>
    </w:docPart>
    <w:docPart>
      <w:docPartPr>
        <w:name w:val="A09F72D38F051E4A94F5C6DA30BDC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7F57E-9C55-8849-B2A2-60520A47BAEC}"/>
      </w:docPartPr>
      <w:docPartBody>
        <w:p w:rsidR="004D5F71" w:rsidRDefault="004822AC">
          <w:pPr>
            <w:pStyle w:val="A09F72D38F051E4A94F5C6DA30BDC7F2"/>
          </w:pPr>
          <w:r w:rsidRPr="00333CD3">
            <w:t>Education</w:t>
          </w:r>
        </w:p>
      </w:docPartBody>
    </w:docPart>
    <w:docPart>
      <w:docPartPr>
        <w:name w:val="77CE790DBB551C4F8CC58BA077DC5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EF198-BEBE-8445-9B7B-157FAA7D4EAC}"/>
      </w:docPartPr>
      <w:docPartBody>
        <w:p w:rsidR="004D5F71" w:rsidRDefault="004822AC">
          <w:pPr>
            <w:pStyle w:val="77CE790DBB551C4F8CC58BA077DC546B"/>
          </w:pPr>
          <w:r w:rsidRPr="00333CD3">
            <w:t>Volunteer Experience or Leadership</w:t>
          </w:r>
        </w:p>
      </w:docPartBody>
    </w:docPart>
    <w:docPart>
      <w:docPartPr>
        <w:name w:val="1B3DB733ABB2554896C0600A97147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00ABE-F929-0843-B39E-6AA15C147846}"/>
      </w:docPartPr>
      <w:docPartBody>
        <w:p w:rsidR="004D5F71" w:rsidRDefault="003C2084" w:rsidP="003C2084">
          <w:pPr>
            <w:pStyle w:val="1B3DB733ABB2554896C0600A9714706F"/>
          </w:pPr>
          <w:r w:rsidRPr="00333CD3">
            <w:t>Date Earned</w:t>
          </w:r>
        </w:p>
      </w:docPartBody>
    </w:docPart>
    <w:docPart>
      <w:docPartPr>
        <w:name w:val="3801EC9C648B26459AF0F8FE17C8E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93B35-9D21-7942-89C3-AC54DD684FE1}"/>
      </w:docPartPr>
      <w:docPartBody>
        <w:p w:rsidR="004D5F71" w:rsidRDefault="003C2084" w:rsidP="003C2084">
          <w:pPr>
            <w:pStyle w:val="3801EC9C648B26459AF0F8FE17C8E7B4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84"/>
    <w:rsid w:val="002E34A9"/>
    <w:rsid w:val="003C2084"/>
    <w:rsid w:val="004822AC"/>
    <w:rsid w:val="004D5F71"/>
    <w:rsid w:val="004D7A8C"/>
    <w:rsid w:val="00864E28"/>
    <w:rsid w:val="00E5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9B9896CF197640B82CFCA2BB48E93D">
    <w:name w:val="3D9B9896CF197640B82CFCA2BB48E93D"/>
  </w:style>
  <w:style w:type="paragraph" w:customStyle="1" w:styleId="21CF0A7C63CFC24E9F4288038CCD886E">
    <w:name w:val="21CF0A7C63CFC24E9F4288038CCD886E"/>
  </w:style>
  <w:style w:type="paragraph" w:customStyle="1" w:styleId="E6DD782024B49E428A9F110ECB32CF88">
    <w:name w:val="E6DD782024B49E428A9F110ECB32CF88"/>
  </w:style>
  <w:style w:type="paragraph" w:customStyle="1" w:styleId="BF05111219C2C248940C327B10FF9510">
    <w:name w:val="BF05111219C2C248940C327B10FF9510"/>
  </w:style>
  <w:style w:type="paragraph" w:customStyle="1" w:styleId="8E30816F3AD1D14C9D3710D68D1D431E">
    <w:name w:val="8E30816F3AD1D14C9D3710D68D1D431E"/>
  </w:style>
  <w:style w:type="paragraph" w:customStyle="1" w:styleId="5C4E98555FC8004B95AE4E500FB4734F">
    <w:name w:val="5C4E98555FC8004B95AE4E500FB4734F"/>
  </w:style>
  <w:style w:type="paragraph" w:customStyle="1" w:styleId="9F7912EE0B1CB1439802342463E87198">
    <w:name w:val="9F7912EE0B1CB1439802342463E87198"/>
  </w:style>
  <w:style w:type="paragraph" w:customStyle="1" w:styleId="158568539D9C6D44A14DC9AC8108CC1A">
    <w:name w:val="158568539D9C6D44A14DC9AC8108CC1A"/>
  </w:style>
  <w:style w:type="paragraph" w:customStyle="1" w:styleId="D2E3721D218DF34FA45509D3F89B3831">
    <w:name w:val="D2E3721D218DF34FA45509D3F89B3831"/>
  </w:style>
  <w:style w:type="paragraph" w:customStyle="1" w:styleId="EF3E05690FCB8B49A950FDAFB3B16A7A">
    <w:name w:val="EF3E05690FCB8B49A950FDAFB3B16A7A"/>
  </w:style>
  <w:style w:type="paragraph" w:customStyle="1" w:styleId="A23F2BCCF53D4E47BE938DF87BC6FA40">
    <w:name w:val="A23F2BCCF53D4E47BE938DF87BC6FA40"/>
  </w:style>
  <w:style w:type="paragraph" w:customStyle="1" w:styleId="BFE22297B27FA9438C7A028D662BE654">
    <w:name w:val="BFE22297B27FA9438C7A028D662BE654"/>
  </w:style>
  <w:style w:type="paragraph" w:customStyle="1" w:styleId="006B21130F14324BA397DCAABFBA99C7">
    <w:name w:val="006B21130F14324BA397DCAABFBA99C7"/>
  </w:style>
  <w:style w:type="paragraph" w:customStyle="1" w:styleId="54F35D998DDC5C468E52850E2965DF4C">
    <w:name w:val="54F35D998DDC5C468E52850E2965DF4C"/>
  </w:style>
  <w:style w:type="paragraph" w:customStyle="1" w:styleId="197E17E761192A4B827F6DFC2630064D">
    <w:name w:val="197E17E761192A4B827F6DFC2630064D"/>
  </w:style>
  <w:style w:type="paragraph" w:customStyle="1" w:styleId="8DB7F0F185A18D46BD5CD8F58B8EE0E7">
    <w:name w:val="8DB7F0F185A18D46BD5CD8F58B8EE0E7"/>
  </w:style>
  <w:style w:type="paragraph" w:customStyle="1" w:styleId="1188D149B577B5499D512ECE4AE41363">
    <w:name w:val="1188D149B577B5499D512ECE4AE41363"/>
  </w:style>
  <w:style w:type="paragraph" w:customStyle="1" w:styleId="A09F72D38F051E4A94F5C6DA30BDC7F2">
    <w:name w:val="A09F72D38F051E4A94F5C6DA30BDC7F2"/>
  </w:style>
  <w:style w:type="paragraph" w:customStyle="1" w:styleId="8FCD3182F0505442B81F67D5952152CC">
    <w:name w:val="8FCD3182F0505442B81F67D5952152CC"/>
  </w:style>
  <w:style w:type="paragraph" w:customStyle="1" w:styleId="B2A6A4E0BBA8E64FB70D3DCAA724D729">
    <w:name w:val="B2A6A4E0BBA8E64FB70D3DCAA724D729"/>
  </w:style>
  <w:style w:type="paragraph" w:customStyle="1" w:styleId="9BC62F00E8E16F4695026B5F56287E56">
    <w:name w:val="9BC62F00E8E16F4695026B5F56287E56"/>
  </w:style>
  <w:style w:type="paragraph" w:customStyle="1" w:styleId="0B6CD382E1C57F4C978A2D6A064FA49C">
    <w:name w:val="0B6CD382E1C57F4C978A2D6A064FA49C"/>
  </w:style>
  <w:style w:type="paragraph" w:customStyle="1" w:styleId="F0D3FC96EE5FE24BBC807D48A5D12AE2">
    <w:name w:val="F0D3FC96EE5FE24BBC807D48A5D12AE2"/>
  </w:style>
  <w:style w:type="paragraph" w:customStyle="1" w:styleId="982F5FDB9C374F48996C25F85A91DC48">
    <w:name w:val="982F5FDB9C374F48996C25F85A91DC48"/>
  </w:style>
  <w:style w:type="paragraph" w:customStyle="1" w:styleId="4F4E755913FB24449ABCFC70672B6C56">
    <w:name w:val="4F4E755913FB24449ABCFC70672B6C56"/>
  </w:style>
  <w:style w:type="paragraph" w:customStyle="1" w:styleId="B82D773BBE18FA44A389130D906B4592">
    <w:name w:val="B82D773BBE18FA44A389130D906B4592"/>
  </w:style>
  <w:style w:type="paragraph" w:customStyle="1" w:styleId="77CE790DBB551C4F8CC58BA077DC546B">
    <w:name w:val="77CE790DBB551C4F8CC58BA077DC546B"/>
  </w:style>
  <w:style w:type="paragraph" w:customStyle="1" w:styleId="A024E866E57CB24D96F6014803495773">
    <w:name w:val="A024E866E57CB24D96F6014803495773"/>
  </w:style>
  <w:style w:type="paragraph" w:customStyle="1" w:styleId="1B3DB733ABB2554896C0600A9714706F">
    <w:name w:val="1B3DB733ABB2554896C0600A9714706F"/>
    <w:rsid w:val="003C2084"/>
  </w:style>
  <w:style w:type="paragraph" w:customStyle="1" w:styleId="3801EC9C648B26459AF0F8FE17C8E7B4">
    <w:name w:val="3801EC9C648B26459AF0F8FE17C8E7B4"/>
    <w:rsid w:val="003C20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+1-9723570286</CompanyPhone>
  <CompanyFax>www.linkedin.com/in/abhinn-trivedi</CompanyFax>
  <CompanyEmail>abhinntrivedi@gmail.com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{78B001FE-F93A-C740-9DCD-FE5032C6F9A7}tf16392737.dotx</Template>
  <TotalTime>39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Data science, machine learning enthusiast</dc:subject>
  <dc:creator>abhinn trivedi</dc:creator>
  <cp:keywords/>
  <dc:description/>
  <cp:lastModifiedBy>Trivedi, Abhinn Hetalbhai</cp:lastModifiedBy>
  <cp:revision>5</cp:revision>
  <dcterms:created xsi:type="dcterms:W3CDTF">2019-09-05T02:18:00Z</dcterms:created>
  <dcterms:modified xsi:type="dcterms:W3CDTF">2019-11-03T21:56:00Z</dcterms:modified>
</cp:coreProperties>
</file>